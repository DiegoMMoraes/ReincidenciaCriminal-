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r>
        <w:br/>
      </w:r>
    </w:p>
    <w:p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rsidR="00175851" w:rsidRPr="00D404D9" w:rsidRDefault="00175851" w:rsidP="00175851">
      <w:pPr>
        <w:pStyle w:val="AuthorName"/>
        <w:rPr>
          <w:rFonts w:ascii="Times" w:hAnsi="Times"/>
        </w:rPr>
      </w:pPr>
      <w:r>
        <w:t>Author Names Go Here Using the Author Name Style</w:t>
      </w:r>
      <w:r w:rsidR="0008207A">
        <w:t xml:space="preserve"> (Required)</w:t>
      </w:r>
    </w:p>
    <w:p w:rsidR="00175851" w:rsidRDefault="00175851" w:rsidP="00175851">
      <w:pPr>
        <w:pStyle w:val="AffiliationandAddress"/>
      </w:pPr>
      <w:r>
        <w:t>Affiliations and Addresses Go Here Using the Affiliation and Address Style</w:t>
      </w:r>
      <w:r w:rsidR="0008207A">
        <w:t xml:space="preserve"> (Required)</w:t>
      </w:r>
      <w:r>
        <w:br/>
        <w:t>publications</w:t>
      </w:r>
      <w:r w:rsidR="00F20770">
        <w:t>20</w:t>
      </w:r>
      <w:r>
        <w:t>@aaai.org</w:t>
      </w:r>
      <w:r w:rsidR="0053013B">
        <w:t xml:space="preserve"> (email is text roman font using Affiliation and Address Style (Required)</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E041A8">
      <w:pPr>
        <w:pStyle w:val="AbstractText"/>
      </w:pPr>
      <w:r>
        <w:t>This is an example abstract. It goes here in 9 point Times New Roman type.</w:t>
      </w:r>
      <w:r w:rsidR="0008207A">
        <w:t xml:space="preserve"> Use of the Abstract Text style is required.</w:t>
      </w:r>
    </w:p>
    <w:p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rsidR="00E041A8" w:rsidRDefault="00E041A8">
      <w:pPr>
        <w:pStyle w:val="Text"/>
      </w:pPr>
      <w:r>
        <w:tab/>
        <w:t xml:space="preserve">This is example text. The second paragraph is indented 10 points, with no extra space between lines. The text is 10 point Times New Roman. </w:t>
      </w:r>
    </w:p>
    <w:p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rsidR="00E041A8" w:rsidRDefault="00E041A8">
      <w:pPr>
        <w:pStyle w:val="Text"/>
      </w:pPr>
      <w:r>
        <w:t xml:space="preserve">The text below a second-level heading begins without indentation. </w:t>
      </w:r>
      <w:r w:rsidR="0008207A">
        <w:t xml:space="preserve">Use of the subsection heading style is required. </w:t>
      </w:r>
    </w:p>
    <w:p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rsidR="00175851" w:rsidRDefault="00175851" w:rsidP="00175851">
      <w:pPr>
        <w:pStyle w:val="SubsubsectionHeading"/>
      </w:pPr>
      <w:r>
        <w:t>Thi</w:t>
      </w:r>
      <w:r w:rsidR="0008207A">
        <w:t>s I</w:t>
      </w:r>
      <w:r>
        <w:t>s a Subsubsection Heading</w:t>
      </w:r>
      <w:r w:rsidR="003B3F39">
        <w:t>. Use of This Style Sheet Is Required for all subsubsections.</w:t>
      </w:r>
    </w:p>
    <w:p w:rsidR="00175851" w:rsidRDefault="00175851" w:rsidP="00175851">
      <w:pPr>
        <w:pStyle w:val="Text"/>
      </w:pPr>
      <w:r>
        <w:t xml:space="preserve">This is example text. It is 10 point Times New Roman. </w:t>
      </w:r>
      <w:r w:rsidRPr="00F13F95">
        <w:t>This</w:t>
      </w:r>
      <w:r>
        <w:t xml:space="preserve"> is example text. It is 10 point Times New Roman.</w:t>
      </w:r>
    </w:p>
    <w:p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FA0270" w:rsidRDefault="00FA0270" w:rsidP="005C4CD8">
      <w:pPr>
        <w:pStyle w:val="FigureCaption"/>
      </w:pPr>
      <w:r>
        <w:t>This Is an Example of a Figure Caption.</w:t>
      </w:r>
      <w:r w:rsidR="0008207A">
        <w:t xml:space="preserve"> Use of the figure caption style is required.</w:t>
      </w:r>
    </w:p>
    <w:p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rsidR="0008207A" w:rsidRDefault="0008207A" w:rsidP="0008207A">
      <w:pPr>
        <w:pStyle w:val="Text"/>
      </w:pPr>
      <w:r>
        <w:t>Use of the section heading style is required.</w:t>
      </w:r>
    </w:p>
    <w:p w:rsidR="0053013B" w:rsidRDefault="0053013B" w:rsidP="0008207A">
      <w:pPr>
        <w:pStyle w:val="Text"/>
      </w:pPr>
    </w:p>
    <w:p w:rsidR="0053013B" w:rsidRDefault="0053013B" w:rsidP="0053013B">
      <w:pPr>
        <w:pStyle w:val="SectionHeading"/>
      </w:pPr>
      <w:r>
        <w:t>Figures and Tables</w:t>
      </w:r>
    </w:p>
    <w:p w:rsidR="0053013B" w:rsidRDefault="0053013B" w:rsidP="0053013B">
      <w:pPr>
        <w:pStyle w:val="FigureCaption"/>
      </w:pPr>
      <w:r>
        <w:t xml:space="preserve">This Is an Example of a Figure Caption. </w:t>
      </w:r>
    </w:p>
    <w:p w:rsidR="0053013B" w:rsidRPr="0053013B" w:rsidRDefault="0053013B" w:rsidP="0053013B">
      <w:pPr>
        <w:pStyle w:val="Text"/>
      </w:pPr>
      <w:r>
        <w:t xml:space="preserve">You must have at least 6 points additional space between your figure or table and the figure or table caption. You must have at least 1 carriage return (12 points additional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rsidR="00E041A8" w:rsidRDefault="00E041A8" w:rsidP="00E041A8">
      <w:pPr>
        <w:pStyle w:val="SectionHeading"/>
        <w:outlineLvl w:val="0"/>
      </w:pPr>
      <w:r>
        <w:t>Margins</w:t>
      </w:r>
    </w:p>
    <w:p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Pr="003B3F39" w:rsidRDefault="003B3F39" w:rsidP="00F13F95">
      <w:pPr>
        <w:pStyle w:val="Text"/>
        <w:rPr>
          <w:b/>
        </w:rPr>
      </w:pPr>
      <w:r>
        <w:rPr>
          <w:b/>
        </w:rPr>
        <w:lastRenderedPageBreak/>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rsidR="0008207A" w:rsidRDefault="0008207A" w:rsidP="0008207A">
      <w:pPr>
        <w:pStyle w:val="SectionHeading"/>
        <w:outlineLvl w:val="0"/>
      </w:pPr>
      <w:r>
        <w:t>Style Sheet Use and Alterations</w:t>
      </w:r>
    </w:p>
    <w:p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his document without alteration, including, but not limited to Paper Title, Author Name, Affiliation and Address, Abstract Head, Abstract Text, Section Heading, Text, Text-Indent, Subsection Heading, Subsubsection Heading, List Paragraph, Figure, and Figure Caption. Do not use the built-in Word styles such as Header, Normal, and Heading 1.</w:t>
      </w:r>
    </w:p>
    <w:p w:rsidR="000F2BCA" w:rsidRDefault="000F2BCA" w:rsidP="000F2BCA">
      <w:pPr>
        <w:pStyle w:val="SectionHeading"/>
        <w:outlineLvl w:val="0"/>
      </w:pPr>
      <w:bookmarkStart w:id="0" w:name="_GoBack"/>
      <w:bookmarkEnd w:id="0"/>
      <w:r>
        <w:t>Fonts</w:t>
      </w:r>
    </w:p>
    <w:p w:rsidR="000F2BCA" w:rsidRDefault="000F2BCA" w:rsidP="00074E6C">
      <w:pPr>
        <w:pStyle w:val="Text"/>
      </w:pPr>
      <w:r>
        <w:t>All fonts must be embedded for your paper to be published. No exceptions.</w:t>
      </w:r>
    </w:p>
    <w:p w:rsidR="003B3F39" w:rsidRDefault="003B3F39" w:rsidP="003B3F39">
      <w:pPr>
        <w:pStyle w:val="SectionHeading"/>
      </w:pPr>
      <w:r>
        <w:t>Citation Style and Reference Style</w:t>
      </w:r>
    </w:p>
    <w:p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 xml:space="preserve">references style shown </w:t>
      </w:r>
      <w:r w:rsidR="00F20770">
        <w:t>the Author Formatting Instructions for Authors Using Word</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rsidR="00E041A8" w:rsidRDefault="00E041A8" w:rsidP="00E041A8">
      <w:pPr>
        <w:pStyle w:val="SectionHeading"/>
        <w:outlineLvl w:val="0"/>
      </w:pPr>
      <w:r>
        <w:t>References</w:t>
      </w:r>
    </w:p>
    <w:p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rsidR="00033FBC" w:rsidRDefault="00033FBC" w:rsidP="00033FBC">
      <w:pPr>
        <w:pStyle w:val="References"/>
      </w:pPr>
      <w:r>
        <w:t>Rice, J. 1986. Poligon: A System for Parallel Problem Solving, Technical Report, KSL-86-19, Department of Computer Science, Stanford University, Stanford, CA.</w:t>
      </w:r>
    </w:p>
    <w:p w:rsidR="00033FBC" w:rsidRDefault="00033FBC" w:rsidP="00033FBC">
      <w:pPr>
        <w:pStyle w:val="References"/>
      </w:pPr>
      <w:r>
        <w:t xml:space="preserve">Robinson, A. L. 1980a. New Ways to Make Microcircuits Smaller. </w:t>
      </w:r>
      <w:r>
        <w:rPr>
          <w:i/>
        </w:rPr>
        <w:t>Science</w:t>
      </w:r>
      <w:r>
        <w:t xml:space="preserve"> 208:1019-1026.</w:t>
      </w:r>
    </w:p>
    <w:p w:rsidR="00033FBC" w:rsidRDefault="00033FBC" w:rsidP="00033FBC">
      <w:pPr>
        <w:pStyle w:val="References"/>
      </w:pPr>
    </w:p>
    <w:p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7C9" w:rsidRDefault="00AD17C9">
      <w:r>
        <w:separator/>
      </w:r>
    </w:p>
  </w:endnote>
  <w:endnote w:type="continuationSeparator" w:id="0">
    <w:p w:rsidR="00AD17C9" w:rsidRDefault="00A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7C9" w:rsidRDefault="00AD17C9">
      <w:r>
        <w:separator/>
      </w:r>
    </w:p>
  </w:footnote>
  <w:footnote w:type="continuationSeparator" w:id="0">
    <w:p w:rsidR="00AD17C9" w:rsidRDefault="00AD17C9">
      <w:r>
        <w:continuationSeparator/>
      </w:r>
    </w:p>
  </w:footnote>
  <w:footnote w:id="1">
    <w:p w:rsidR="00033FBC" w:rsidRDefault="00033FBC" w:rsidP="00417CBB">
      <w:pPr>
        <w:pStyle w:val="FootnoteText"/>
      </w:pPr>
      <w:r>
        <w:t>Copyright © 20</w:t>
      </w:r>
      <w:r w:rsidR="00F20770">
        <w:t>20</w:t>
      </w:r>
      <w:r>
        <w:t>, Association for the Advancement of Artificial Intelligence (www.aaai.org). All rights reserved.</w:t>
      </w:r>
    </w:p>
    <w:p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intFractionalCharacterWidth/>
  <w:embedSystemFonts/>
  <w:bordersDoNotSurroundHeader/>
  <w:bordersDoNotSurroundFooter/>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73C"/>
    <w:rsid w:val="00033FBC"/>
    <w:rsid w:val="00074E6C"/>
    <w:rsid w:val="0008207A"/>
    <w:rsid w:val="000A353D"/>
    <w:rsid w:val="000F2BCA"/>
    <w:rsid w:val="00104A13"/>
    <w:rsid w:val="00175851"/>
    <w:rsid w:val="001F00E6"/>
    <w:rsid w:val="00203F92"/>
    <w:rsid w:val="00240EEA"/>
    <w:rsid w:val="00241D94"/>
    <w:rsid w:val="0025233E"/>
    <w:rsid w:val="00300966"/>
    <w:rsid w:val="0031687E"/>
    <w:rsid w:val="003A085A"/>
    <w:rsid w:val="003B3F39"/>
    <w:rsid w:val="003F4DB5"/>
    <w:rsid w:val="00417CBB"/>
    <w:rsid w:val="004301B9"/>
    <w:rsid w:val="0053013B"/>
    <w:rsid w:val="00547FED"/>
    <w:rsid w:val="005A409D"/>
    <w:rsid w:val="005C4CD8"/>
    <w:rsid w:val="00762541"/>
    <w:rsid w:val="007C2E6F"/>
    <w:rsid w:val="008268BA"/>
    <w:rsid w:val="008D073C"/>
    <w:rsid w:val="00920050"/>
    <w:rsid w:val="00953122"/>
    <w:rsid w:val="00A77546"/>
    <w:rsid w:val="00AB428F"/>
    <w:rsid w:val="00AD17C9"/>
    <w:rsid w:val="00B32AAF"/>
    <w:rsid w:val="00B50DFF"/>
    <w:rsid w:val="00B57583"/>
    <w:rsid w:val="00B92E37"/>
    <w:rsid w:val="00D35C19"/>
    <w:rsid w:val="00E041A8"/>
    <w:rsid w:val="00E35A64"/>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C2F0D2"/>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milton/Library/Group%20Containers/UBF8T346G9.Office/User%20Content.localized/Templates.localize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aaai19.dotx</Template>
  <TotalTime>4</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Mike Hamilton</cp:lastModifiedBy>
  <cp:revision>3</cp:revision>
  <dcterms:created xsi:type="dcterms:W3CDTF">2019-02-23T18:57:00Z</dcterms:created>
  <dcterms:modified xsi:type="dcterms:W3CDTF">2019-07-16T18:32:00Z</dcterms:modified>
</cp:coreProperties>
</file>